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34" w:rsidRDefault="001B0780">
      <w:r>
        <w:t>Global Optimization of Expensive Black-box function</w:t>
      </w:r>
    </w:p>
    <w:p w:rsidR="001B0780" w:rsidRDefault="001B0780">
      <w:r>
        <w:t xml:space="preserve">Abstract: Number of </w:t>
      </w:r>
      <w:r>
        <w:rPr>
          <w:b/>
        </w:rPr>
        <w:t xml:space="preserve">function evaluation </w:t>
      </w:r>
      <w:r>
        <w:t xml:space="preserve">is limited by time and cost. Address this problem by </w:t>
      </w:r>
      <w:r>
        <w:rPr>
          <w:b/>
        </w:rPr>
        <w:t xml:space="preserve">fitting response surface to data </w:t>
      </w:r>
      <w:r>
        <w:t xml:space="preserve">collected by evaluating objective and </w:t>
      </w:r>
      <w:r>
        <w:rPr>
          <w:b/>
        </w:rPr>
        <w:t xml:space="preserve">constraint function </w:t>
      </w:r>
      <w:r>
        <w:t xml:space="preserve">at few point. The key is balancing between </w:t>
      </w:r>
      <w:r>
        <w:rPr>
          <w:b/>
        </w:rPr>
        <w:t xml:space="preserve">exploit the approximating surface </w:t>
      </w:r>
      <w:r>
        <w:t xml:space="preserve">(sampling it where it is minimized) and </w:t>
      </w:r>
      <w:r>
        <w:rPr>
          <w:b/>
        </w:rPr>
        <w:t xml:space="preserve">improve the approximation </w:t>
      </w:r>
      <w:r>
        <w:t xml:space="preserve">(by sampling where prediction error is high) </w:t>
      </w:r>
    </w:p>
    <w:p w:rsidR="001B0780" w:rsidRDefault="001B0780">
      <w:r>
        <w:t xml:space="preserve">The response surface methodology based on </w:t>
      </w:r>
      <w:r>
        <w:rPr>
          <w:b/>
        </w:rPr>
        <w:t xml:space="preserve">modeling the objective and constraint function with stochastic process, </w:t>
      </w:r>
      <w:r>
        <w:t xml:space="preserve">which is approach to </w:t>
      </w:r>
      <w:r>
        <w:rPr>
          <w:b/>
        </w:rPr>
        <w:t xml:space="preserve">approximate function </w:t>
      </w:r>
      <w:r>
        <w:t>in 3 different lite</w:t>
      </w:r>
      <w:r w:rsidR="001538AD">
        <w:t xml:space="preserve">ratures: mathematical geology (not use in this paper), global optimization ( called Bayesian global optimization or “random function approach”) and statistic (approximating integral and other hard-to-compute </w:t>
      </w:r>
      <w:proofErr w:type="spellStart"/>
      <w:r w:rsidR="001538AD">
        <w:t>functionals</w:t>
      </w:r>
      <w:proofErr w:type="spellEnd"/>
      <w:r w:rsidR="001538AD">
        <w:t xml:space="preserve"> of functions)</w:t>
      </w:r>
      <w:r w:rsidR="008D2D76">
        <w:t>[1]</w:t>
      </w:r>
      <w:r w:rsidR="001538AD">
        <w:t xml:space="preserve">. This approach have 3 advantages: </w:t>
      </w:r>
      <w:r w:rsidR="001538AD">
        <w:rPr>
          <w:b/>
        </w:rPr>
        <w:t xml:space="preserve">require the fewest function evaluations </w:t>
      </w:r>
      <w:r w:rsidR="001538AD">
        <w:t xml:space="preserve">(method can be able to see obvious trends and jump to conclusion instead of move step-by-step along trajectory), </w:t>
      </w:r>
      <w:r w:rsidR="001538AD">
        <w:rPr>
          <w:b/>
        </w:rPr>
        <w:t xml:space="preserve">credible stopping rule </w:t>
      </w:r>
      <w:r w:rsidR="001538AD">
        <w:t>based on the expected improvement from further searching (statistical model provide confidence interval on function’</w:t>
      </w:r>
      <w:r w:rsidR="008D2D76">
        <w:t xml:space="preserve">s value at </w:t>
      </w:r>
      <w:proofErr w:type="spellStart"/>
      <w:r w:rsidR="008D2D76">
        <w:t>unsampled</w:t>
      </w:r>
      <w:proofErr w:type="spellEnd"/>
      <w:r w:rsidR="008D2D76">
        <w:t xml:space="preserve"> point) and </w:t>
      </w:r>
      <w:r w:rsidR="008D2D76">
        <w:rPr>
          <w:b/>
        </w:rPr>
        <w:t xml:space="preserve">fast approximation that can be used to identify important variable </w:t>
      </w:r>
      <w:r w:rsidR="008D2D76">
        <w:t xml:space="preserve">(not only estimate the optimal point) </w:t>
      </w:r>
    </w:p>
    <w:p w:rsidR="008D2D76" w:rsidRDefault="008D2D76">
      <w:r>
        <w:t xml:space="preserve">The stochastic process model: Linear regression is the simplest example for response surface. </w:t>
      </w:r>
      <w:r w:rsidR="007B698B">
        <w:t xml:space="preserve">The observations are treated as  generated from the model </w:t>
      </w:r>
    </w:p>
    <w:p w:rsidR="007B698B" w:rsidRPr="007B698B" w:rsidRDefault="007B69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7B698B" w:rsidRDefault="007B698B">
      <w:pPr>
        <w:rPr>
          <w:rFonts w:eastAsiaTheme="minorEastAsia"/>
        </w:rPr>
      </w:pPr>
      <w:r>
        <w:rPr>
          <w:rFonts w:eastAsiaTheme="minorEastAsia"/>
        </w:rPr>
        <w:t xml:space="preserve">It rises 2 problem. </w:t>
      </w:r>
      <w:r>
        <w:rPr>
          <w:rFonts w:eastAsiaTheme="minorEastAsia"/>
          <w:b/>
        </w:rPr>
        <w:t xml:space="preserve">Practical problem </w:t>
      </w:r>
      <w:r>
        <w:rPr>
          <w:rFonts w:eastAsiaTheme="minorEastAsia"/>
        </w:rPr>
        <w:t xml:space="preserve">is we don’t know what function forms for regression terms. </w:t>
      </w:r>
      <w:r>
        <w:rPr>
          <w:rFonts w:eastAsiaTheme="minorEastAsia"/>
          <w:b/>
        </w:rPr>
        <w:t xml:space="preserve">Conceptual problem </w:t>
      </w:r>
      <w:r>
        <w:rPr>
          <w:rFonts w:eastAsiaTheme="minorEastAsia"/>
        </w:rPr>
        <w:t xml:space="preserve">is it is false for the assumption of independent errors (any lack of fit will be modeled as errors) and this is addressed by stochastic process. The correlation of errors depend on the </w:t>
      </w:r>
      <w:r>
        <w:rPr>
          <w:rFonts w:eastAsiaTheme="minorEastAsia"/>
          <w:b/>
        </w:rPr>
        <w:t xml:space="preserve">distance </w:t>
      </w:r>
      <w:r>
        <w:rPr>
          <w:rFonts w:eastAsiaTheme="minorEastAsia"/>
        </w:rPr>
        <w:t xml:space="preserve">between corresponding points. We don’t use </w:t>
      </w:r>
      <w:r>
        <w:rPr>
          <w:rFonts w:eastAsiaTheme="minorEastAsia"/>
          <w:b/>
        </w:rPr>
        <w:t xml:space="preserve">Euclidean distance </w:t>
      </w:r>
      <w:r>
        <w:rPr>
          <w:rFonts w:eastAsiaTheme="minorEastAsia"/>
        </w:rPr>
        <w:t>because it weights all variables equally. Instead we use this</w:t>
      </w:r>
    </w:p>
    <w:p w:rsidR="007B698B" w:rsidRPr="007B698B" w:rsidRDefault="007B6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h=1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bSup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F60A02" w:rsidRDefault="007B698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measure the importance or activity of the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is related to smoothness of the function in coordinate direction h ( close to 1 mean less smoothness)</w:t>
      </w:r>
      <w:r w:rsidR="00597B7C">
        <w:rPr>
          <w:rFonts w:eastAsiaTheme="minorEastAsia"/>
        </w:rPr>
        <w:t xml:space="preserve">. It turns out the model we use in stochastic process: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=μ+ 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597B7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 w:rsidR="00597B7C">
        <w:rPr>
          <w:rFonts w:eastAsiaTheme="minorEastAsia"/>
        </w:rPr>
        <w:t xml:space="preserve"> is mean of stochastic process and</w:t>
      </w:r>
      <m:oMath>
        <m:r>
          <w:rPr>
            <w:rFonts w:ascii="Cambria Math" w:eastAsiaTheme="minorEastAsia" w:hAnsi="Cambria Math"/>
          </w:rPr>
          <m:t xml:space="preserve"> 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597B7C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F60A02">
        <w:rPr>
          <w:rFonts w:eastAsiaTheme="minorEastAsia"/>
        </w:rPr>
        <w:t xml:space="preserve"> whose estimations must be combined with estimate of correlation parameter in order to make prediction. We have correlation matrix as:</w:t>
      </w:r>
    </w:p>
    <w:p w:rsidR="00597B7C" w:rsidRPr="00F60A02" w:rsidRDefault="00F60A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F60A02" w:rsidRPr="007B698B" w:rsidRDefault="00F60A02">
      <w:pPr>
        <w:rPr>
          <w:rFonts w:eastAsiaTheme="minorEastAsia"/>
        </w:rPr>
      </w:pPr>
      <w:bookmarkStart w:id="0" w:name="_GoBack"/>
      <w:bookmarkEnd w:id="0"/>
    </w:p>
    <w:p w:rsidR="008D2D76" w:rsidRPr="008D2D76" w:rsidRDefault="008D2D76">
      <w:pPr>
        <w:rPr>
          <w:b/>
        </w:rPr>
      </w:pPr>
      <w:r>
        <w:t xml:space="preserve">[1] when input space, </w:t>
      </w:r>
      <w:r>
        <w:rPr>
          <w:b/>
        </w:rPr>
        <w:t xml:space="preserve">R, </w:t>
      </w:r>
      <w:r>
        <w:t xml:space="preserve">of the function itself consists of functions, the functions of the elements of </w:t>
      </w:r>
      <w:proofErr w:type="spellStart"/>
      <w:r>
        <w:t>R are</w:t>
      </w:r>
      <w:proofErr w:type="spellEnd"/>
      <w:r>
        <w:t xml:space="preserve"> called </w:t>
      </w:r>
      <w:proofErr w:type="spellStart"/>
      <w:r>
        <w:rPr>
          <w:b/>
        </w:rPr>
        <w:t>functionals</w:t>
      </w:r>
      <w:proofErr w:type="spellEnd"/>
    </w:p>
    <w:sectPr w:rsidR="008D2D76" w:rsidRPr="008D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80"/>
    <w:rsid w:val="000428A3"/>
    <w:rsid w:val="00140F53"/>
    <w:rsid w:val="001538AD"/>
    <w:rsid w:val="001B0780"/>
    <w:rsid w:val="00597B7C"/>
    <w:rsid w:val="005D6CA9"/>
    <w:rsid w:val="007B698B"/>
    <w:rsid w:val="008D2D76"/>
    <w:rsid w:val="00F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A844A26</Template>
  <TotalTime>131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Thanh An Than</cp:lastModifiedBy>
  <cp:revision>2</cp:revision>
  <dcterms:created xsi:type="dcterms:W3CDTF">2017-07-03T13:23:00Z</dcterms:created>
  <dcterms:modified xsi:type="dcterms:W3CDTF">2017-07-03T15:34:00Z</dcterms:modified>
</cp:coreProperties>
</file>