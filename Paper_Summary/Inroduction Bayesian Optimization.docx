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434" w:rsidRDefault="0052642C" w:rsidP="0052642C">
      <w:pPr>
        <w:pStyle w:val="Title"/>
      </w:pPr>
      <w:r>
        <w:t>Bayesian Optimization</w:t>
      </w:r>
    </w:p>
    <w:p w:rsidR="0052642C" w:rsidRDefault="0052642C" w:rsidP="0052642C">
      <w:pPr>
        <w:rPr>
          <w:rFonts w:eastAsiaTheme="minorEastAsia"/>
        </w:rPr>
      </w:pPr>
      <w:r>
        <w:t xml:space="preserve">We have function f: </w:t>
      </w:r>
      <m:oMath>
        <m:r>
          <w:rPr>
            <w:rFonts w:ascii="Cambria Math" w:hAnsi="Cambria Math"/>
          </w:rPr>
          <m:t>X→R</m:t>
        </m:r>
      </m:oMath>
      <w:r w:rsidRPr="0052642C">
        <w:rPr>
          <w:rFonts w:eastAsiaTheme="minorEastAsia"/>
        </w:rPr>
        <w:t xml:space="preserve"> with to mini</w:t>
      </w:r>
      <w:r>
        <w:rPr>
          <w:rFonts w:eastAsiaTheme="minorEastAsia"/>
        </w:rPr>
        <w:t>mi</w:t>
      </w:r>
      <w:r w:rsidRPr="0052642C">
        <w:rPr>
          <w:rFonts w:eastAsiaTheme="minorEastAsia"/>
        </w:rPr>
        <w:t>ze on some domain</w:t>
      </w:r>
      <w:r>
        <w:rPr>
          <w:rFonts w:eastAsiaTheme="minorEastAsia"/>
        </w:rPr>
        <w:t xml:space="preserve"> X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=argmi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x∈X</m:t>
            </m:r>
          </m:sub>
        </m:sSub>
        <m:r>
          <w:rPr>
            <w:rFonts w:ascii="Cambria Math" w:eastAsiaTheme="minorEastAsia" w:hAnsi="Cambria Math"/>
          </w:rPr>
          <m:t xml:space="preserve"> f(x)</m:t>
        </m:r>
      </m:oMath>
      <w:r>
        <w:rPr>
          <w:rFonts w:eastAsiaTheme="minorEastAsia"/>
        </w:rPr>
        <w:t xml:space="preserve">. If an functional form for f is not available we Bayesian Optimization proceeds by maintaining a probabilistic belief about f and designing an acquisition function to determine where to evaluate the function next. </w:t>
      </w:r>
    </w:p>
    <w:p w:rsidR="0052642C" w:rsidRDefault="0052642C" w:rsidP="0052642C">
      <w:pPr>
        <w:rPr>
          <w:rFonts w:eastAsiaTheme="minorEastAsia"/>
        </w:rPr>
      </w:pPr>
      <w:r>
        <w:rPr>
          <w:rFonts w:eastAsiaTheme="minorEastAsia"/>
        </w:rPr>
        <w:t>Bayesian optimization almost always reason about f by choosing an appropriate</w:t>
      </w:r>
      <w:r w:rsidRPr="00730480">
        <w:rPr>
          <w:rFonts w:eastAsiaTheme="minorEastAsia"/>
          <w:b/>
        </w:rPr>
        <w:t xml:space="preserve"> Gaussian Process prior</w:t>
      </w:r>
      <w:r>
        <w:rPr>
          <w:rFonts w:eastAsiaTheme="minorEastAsia"/>
        </w:rPr>
        <w:t>:</w:t>
      </w:r>
    </w:p>
    <w:p w:rsidR="0052642C" w:rsidRPr="0052642C" w:rsidRDefault="0052642C" w:rsidP="0052642C">
      <w:pPr>
        <w:rPr>
          <w:rFonts w:ascii="Cambria Math" w:eastAsiaTheme="minorEastAsia" w:hAnsi="Cambria Math"/>
          <w:i/>
          <w:u w:val="single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GP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f;μ;K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with μ and K is mean and variance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for function </m:t>
          </m:r>
        </m:oMath>
      </m:oMathPara>
    </w:p>
    <w:p w:rsidR="0052642C" w:rsidRDefault="0052642C" w:rsidP="0052642C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Given observation </w:t>
      </w:r>
      <m:oMath>
        <m:r>
          <w:rPr>
            <w:rFonts w:ascii="Cambria Math" w:eastAsiaTheme="minorEastAsia" w:hAnsi="Cambria Math"/>
          </w:rPr>
          <m:t>D=(X,f)</m:t>
        </m:r>
      </m:oMath>
      <w:r>
        <w:rPr>
          <w:rFonts w:ascii="Cambria Math" w:eastAsiaTheme="minorEastAsia" w:hAnsi="Cambria Math"/>
        </w:rPr>
        <w:t xml:space="preserve"> we can condition our distribution D as usual</w:t>
      </w:r>
      <w:r w:rsidR="00730480">
        <w:rPr>
          <w:rFonts w:ascii="Cambria Math" w:eastAsiaTheme="minorEastAsia" w:hAnsi="Cambria Math"/>
        </w:rPr>
        <w:t xml:space="preserve"> </w:t>
      </w:r>
      <w:r w:rsidR="00730480">
        <w:rPr>
          <w:rFonts w:ascii="Cambria Math" w:eastAsiaTheme="minorEastAsia" w:hAnsi="Cambria Math"/>
          <w:b/>
        </w:rPr>
        <w:t>posterior</w:t>
      </w:r>
      <w:r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=G</m:t>
        </m:r>
        <m:r>
          <w:rPr>
            <w:rFonts w:ascii="Cambria Math" w:eastAsiaTheme="minorEastAsia" w:hAnsi="Cambria Math"/>
          </w:rPr>
          <m:t>P(f,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f|D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f|D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ascii="Cambria Math" w:eastAsiaTheme="minorEastAsia" w:hAnsi="Cambria Math"/>
        </w:rPr>
        <w:t xml:space="preserve">. How can select where to observe next? The acquisition function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="Cambria Math" w:eastAsiaTheme="minorEastAsia" w:hAnsi="Cambria Math"/>
        </w:rPr>
        <w:t xml:space="preserve">is inexpensive function that evaluated at a given point to measure how desirable evaluating </w:t>
      </w:r>
      <m:oMath>
        <m:r>
          <w:rPr>
            <w:rFonts w:ascii="Cambria Math" w:eastAsiaTheme="minorEastAsia" w:hAnsi="Cambria Math"/>
          </w:rPr>
          <m:t>f at x</m:t>
        </m:r>
      </m:oMath>
      <w:r>
        <w:rPr>
          <w:rFonts w:ascii="Cambria Math" w:eastAsiaTheme="minorEastAsia" w:hAnsi="Cambria Math"/>
        </w:rPr>
        <w:t xml:space="preserve"> is expected to be for minimization problem. </w:t>
      </w:r>
      <w:r w:rsidR="00FA088C">
        <w:rPr>
          <w:rFonts w:ascii="Cambria Math" w:eastAsiaTheme="minorEastAsia" w:hAnsi="Cambria Math"/>
        </w:rPr>
        <w:t xml:space="preserve">We then can optimize the acquisition to select location of next observation. </w:t>
      </w:r>
    </w:p>
    <w:p w:rsidR="009D70F2" w:rsidRDefault="00AF2069" w:rsidP="00AF2069">
      <w:pPr>
        <w:pStyle w:val="Heading2"/>
      </w:pPr>
      <w:r>
        <w:t>Acquisition function</w:t>
      </w:r>
    </w:p>
    <w:p w:rsidR="00AF2069" w:rsidRDefault="00AF2069" w:rsidP="00AF2069">
      <w:pPr>
        <w:pStyle w:val="Subtitle"/>
      </w:pPr>
      <w:r>
        <w:t>Probability of improvement</w:t>
      </w:r>
    </w:p>
    <w:p w:rsidR="00AF2069" w:rsidRDefault="00AF2069" w:rsidP="00AF2069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f</m:t>
            </m:r>
          </m:e>
        </m:func>
      </m:oMath>
      <w:r>
        <w:rPr>
          <w:rFonts w:eastAsiaTheme="minorEastAsia"/>
        </w:rPr>
        <w:t xml:space="preserve"> is the minimal value of f observed. PI evaluate f at the point most likely to improve on this value. Utility function associated with evaluating f at a given point x:</w:t>
      </w:r>
    </w:p>
    <w:p w:rsidR="00AF2069" w:rsidRPr="006956E8" w:rsidRDefault="00AF2069" w:rsidP="00AF20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&gt;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1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e>
          </m:d>
        </m:oMath>
      </m:oMathPara>
    </w:p>
    <w:p w:rsidR="006956E8" w:rsidRDefault="006956E8" w:rsidP="00AF2069">
      <w:r>
        <w:t>The probability of improvement acquisition function is expected utility as a function of x. The point with highest probability of improvement is selected</w:t>
      </w:r>
    </w:p>
    <w:p w:rsidR="006956E8" w:rsidRPr="006956E8" w:rsidRDefault="006956E8" w:rsidP="00AF206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x,D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p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f;μ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;K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df</m:t>
              </m:r>
            </m:e>
          </m:nary>
          <m:r>
            <w:rPr>
              <w:rFonts w:ascii="Cambria Math" w:hAnsi="Cambria Math"/>
            </w:rPr>
            <m:t>=ϕ(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,u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x,x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6956E8" w:rsidRDefault="006956E8" w:rsidP="006956E8">
      <w:pPr>
        <w:pStyle w:val="Subtitle"/>
      </w:pPr>
      <w:r>
        <w:t>Expected improvement</w:t>
      </w:r>
    </w:p>
    <w:p w:rsidR="006956E8" w:rsidRDefault="00A2735D" w:rsidP="006956E8">
      <w:r>
        <w:t xml:space="preserve">It is similar with PI but it takes count the size of the improvement. EI evaluate f at the point in expectation most improvement. </w:t>
      </w:r>
      <w:r w:rsidR="00730480">
        <w:t>This corresponds to the following utility function</w:t>
      </w:r>
    </w:p>
    <w:p w:rsidR="00730480" w:rsidRPr="00730480" w:rsidRDefault="00730480" w:rsidP="006956E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:rsidR="00730480" w:rsidRDefault="00730480" w:rsidP="006956E8">
      <w:pPr>
        <w:rPr>
          <w:rFonts w:eastAsiaTheme="minorEastAsia"/>
        </w:rPr>
      </w:pPr>
      <w:r>
        <w:rPr>
          <w:rFonts w:eastAsiaTheme="minorEastAsia"/>
        </w:rPr>
        <w:t>The expected improvement acquisition function then the expected utility as a function of x. The point with highest expected improvement is selected</w:t>
      </w:r>
    </w:p>
    <w:p w:rsidR="00730480" w:rsidRPr="00730480" w:rsidRDefault="00730480" w:rsidP="006956E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EI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x,D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-f</m:t>
                  </m:r>
                </m:e>
              </m:d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f;μ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;K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df</m:t>
              </m:r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-μ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;μ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;K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x,x</m:t>
              </m:r>
            </m:e>
          </m:d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;μ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;K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x,x</m:t>
                  </m:r>
                </m:e>
              </m:d>
            </m:e>
          </m:d>
        </m:oMath>
      </m:oMathPara>
    </w:p>
    <w:p w:rsidR="00730480" w:rsidRDefault="00730480" w:rsidP="006956E8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EI has 2 components. The first can increase by reduce mean of function </w:t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and the second can increase by increasing variance </w:t>
      </w:r>
      <m:oMath>
        <m:r>
          <w:rPr>
            <w:rFonts w:ascii="Cambria Math" w:eastAsiaTheme="minorEastAsia" w:hAnsi="Cambria Math"/>
          </w:rPr>
          <m:t>K(x,x)</m:t>
        </m:r>
      </m:oMath>
      <w:r>
        <w:rPr>
          <w:rFonts w:eastAsiaTheme="minorEastAsia"/>
        </w:rPr>
        <w:t xml:space="preserve">. These 2 terms can be interpreted as a tradeoff between </w:t>
      </w:r>
      <w:r>
        <w:rPr>
          <w:rFonts w:eastAsiaTheme="minorEastAsia"/>
          <w:b/>
        </w:rPr>
        <w:t xml:space="preserve">exploitation </w:t>
      </w:r>
      <w:r>
        <w:rPr>
          <w:rFonts w:eastAsiaTheme="minorEastAsia"/>
        </w:rPr>
        <w:t xml:space="preserve">(points with low means) and </w:t>
      </w:r>
      <w:r>
        <w:rPr>
          <w:rFonts w:eastAsiaTheme="minorEastAsia"/>
          <w:b/>
        </w:rPr>
        <w:t xml:space="preserve">exploration </w:t>
      </w:r>
      <w:r>
        <w:rPr>
          <w:rFonts w:eastAsiaTheme="minorEastAsia"/>
        </w:rPr>
        <w:t xml:space="preserve">(points with high uncertainty) </w:t>
      </w:r>
    </w:p>
    <w:p w:rsidR="00064E9A" w:rsidRDefault="00064E9A" w:rsidP="00064E9A">
      <w:pPr>
        <w:pStyle w:val="Subtitle"/>
        <w:rPr>
          <w:rFonts w:eastAsiaTheme="minorEastAsia"/>
        </w:rPr>
      </w:pPr>
      <w:bookmarkStart w:id="0" w:name="_GoBack"/>
      <w:r>
        <w:rPr>
          <w:rFonts w:eastAsiaTheme="minorEastAsia"/>
        </w:rPr>
        <w:t>Entropy Search</w:t>
      </w:r>
    </w:p>
    <w:bookmarkEnd w:id="0"/>
    <w:p w:rsidR="00064E9A" w:rsidRDefault="00360313" w:rsidP="00064E9A">
      <w:pPr>
        <w:rPr>
          <w:rFonts w:eastAsiaTheme="minorEastAsia"/>
        </w:rPr>
      </w:pPr>
      <w:r>
        <w:t xml:space="preserve">We seek to </w:t>
      </w:r>
      <w:r>
        <w:rPr>
          <w:b/>
        </w:rPr>
        <w:t xml:space="preserve">minimize the uncertainty </w:t>
      </w:r>
      <w:r>
        <w:t xml:space="preserve">we have </w:t>
      </w:r>
      <w:r w:rsidRPr="008F2A23">
        <w:rPr>
          <w:b/>
        </w:rPr>
        <w:t>in the location of the optimal value</w:t>
      </w:r>
      <w:r>
        <w:t xml:space="preserve">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=argmi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x∈X</m:t>
            </m:r>
          </m:sub>
        </m:sSub>
        <m:r>
          <w:rPr>
            <w:rFonts w:ascii="Cambria Math" w:eastAsiaTheme="minorEastAsia" w:hAnsi="Cambria Math"/>
          </w:rPr>
          <m:t xml:space="preserve"> f(x)</m:t>
        </m:r>
      </m:oMath>
      <w:r w:rsidR="00C96C95">
        <w:rPr>
          <w:rFonts w:eastAsiaTheme="minorEastAsia"/>
        </w:rPr>
        <w:t>. ES seek to evaluate points so as to minimize the entro</w:t>
      </w:r>
      <w:r w:rsidR="008F2A23">
        <w:rPr>
          <w:rFonts w:eastAsiaTheme="minorEastAsia"/>
        </w:rPr>
        <w:t xml:space="preserve">py of the induced distribution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  <m:e>
            <m:r>
              <w:rPr>
                <w:rFonts w:ascii="Cambria Math" w:eastAsiaTheme="minorEastAsia" w:hAnsi="Cambria Math"/>
              </w:rPr>
              <m:t>D</m:t>
            </m:r>
          </m:e>
        </m:d>
      </m:oMath>
      <w:r w:rsidR="008F2A23">
        <w:rPr>
          <w:rFonts w:eastAsiaTheme="minorEastAsia"/>
        </w:rPr>
        <w:t xml:space="preserve">. </w:t>
      </w:r>
    </w:p>
    <w:p w:rsidR="008F2A23" w:rsidRDefault="008F2A23" w:rsidP="00064E9A">
      <w:pPr>
        <w:rPr>
          <w:rFonts w:eastAsiaTheme="minorEastAsia"/>
        </w:rPr>
      </w:pPr>
      <w:r>
        <w:rPr>
          <w:rFonts w:eastAsiaTheme="minorEastAsia"/>
        </w:rPr>
        <w:t xml:space="preserve">This is can be done by, first, computing current amount of information H about minimum. Second, approximate the expected information gain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H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at certain location. Finally, suggesting next evaluation point where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H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</w:t>
      </w:r>
      <w:r w:rsidR="00775C4E">
        <w:rPr>
          <w:rFonts w:eastAsiaTheme="minorEastAsia"/>
        </w:rPr>
        <w:t xml:space="preserve">s maximize. Utility function at x </w:t>
      </w:r>
    </w:p>
    <w:p w:rsidR="00775C4E" w:rsidRPr="009E6A75" w:rsidRDefault="00775C4E" w:rsidP="00064E9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-H[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|D,x,f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:rsidR="009E6A75" w:rsidRDefault="009E6A75" w:rsidP="00064E9A">
      <w:pPr>
        <w:rPr>
          <w:rFonts w:eastAsiaTheme="minorEastAsia"/>
        </w:rPr>
      </w:pPr>
      <w:r>
        <w:rPr>
          <w:rFonts w:eastAsiaTheme="minorEastAsia"/>
        </w:rPr>
        <w:t xml:space="preserve">*P/s: Amount of information about the location of minimum is computed </w:t>
      </w:r>
    </w:p>
    <w:p w:rsidR="009E6A75" w:rsidRPr="00D90EF3" w:rsidRDefault="009E6A75" w:rsidP="00064E9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=</m:t>
          </m:r>
          <m:nary>
            <m:naryPr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min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nary>
          <m:r>
            <w:rPr>
              <w:rFonts w:ascii="Cambria Math" w:eastAsiaTheme="minorEastAsia" w:hAnsi="Cambria Math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≡p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  <m:r>
                <w:rPr>
                  <w:rFonts w:ascii="Cambria Math" w:eastAsiaTheme="minorEastAsia" w:hAnsi="Cambria Math"/>
                </w:rPr>
                <m:t>=argmin 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, 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/>
            </w:rPr>
            <m:t xml:space="preserve">∈D </m:t>
          </m:r>
        </m:oMath>
      </m:oMathPara>
    </w:p>
    <w:p w:rsidR="00D90EF3" w:rsidRDefault="00D90EF3" w:rsidP="00D90EF3">
      <w:pPr>
        <w:keepNext/>
        <w:jc w:val="center"/>
      </w:pPr>
      <w:r>
        <w:rPr>
          <w:rFonts w:eastAsiaTheme="minorEastAsia"/>
          <w:noProof/>
        </w:rPr>
        <w:drawing>
          <wp:inline distT="0" distB="0" distL="0" distR="0" wp14:anchorId="1643FD52" wp14:editId="4959E631">
            <wp:extent cx="4198925" cy="17232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074" cy="1723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EF3" w:rsidRPr="00D90EF3" w:rsidRDefault="00D90EF3" w:rsidP="00D90EF3">
      <w:pPr>
        <w:pStyle w:val="Caption"/>
        <w:jc w:val="center"/>
        <w:rPr>
          <w:rFonts w:eastAsiaTheme="minorEastAsia"/>
          <w:i/>
        </w:rPr>
      </w:pPr>
      <w:r w:rsidRPr="00D90EF3">
        <w:rPr>
          <w:i/>
        </w:rPr>
        <w:t xml:space="preserve">Figure </w:t>
      </w:r>
      <w:r w:rsidRPr="00D90EF3">
        <w:rPr>
          <w:i/>
        </w:rPr>
        <w:fldChar w:fldCharType="begin"/>
      </w:r>
      <w:r w:rsidRPr="00D90EF3">
        <w:rPr>
          <w:i/>
        </w:rPr>
        <w:instrText xml:space="preserve"> SEQ Figure \* ARABIC </w:instrText>
      </w:r>
      <w:r w:rsidRPr="00D90EF3">
        <w:rPr>
          <w:i/>
        </w:rPr>
        <w:fldChar w:fldCharType="separate"/>
      </w:r>
      <w:r w:rsidRPr="00D90EF3">
        <w:rPr>
          <w:i/>
          <w:noProof/>
        </w:rPr>
        <w:t>1</w:t>
      </w:r>
      <w:r w:rsidRPr="00D90EF3">
        <w:rPr>
          <w:i/>
        </w:rPr>
        <w:fldChar w:fldCharType="end"/>
      </w:r>
      <w:r w:rsidRPr="00D90EF3">
        <w:rPr>
          <w:i/>
        </w:rPr>
        <w:t xml:space="preserve"> Approximated probability distribution over the location of the minimum </w:t>
      </w:r>
      <w:proofErr w:type="spellStart"/>
      <w:r w:rsidRPr="00D90EF3">
        <w:rPr>
          <w:i/>
        </w:rPr>
        <w:t>p</w:t>
      </w:r>
      <w:r>
        <w:rPr>
          <w:i/>
        </w:rPr>
        <w:t>_</w:t>
      </w:r>
      <w:r w:rsidRPr="00D90EF3">
        <w:rPr>
          <w:i/>
        </w:rPr>
        <w:t>min</w:t>
      </w:r>
      <w:proofErr w:type="spellEnd"/>
      <w:r w:rsidRPr="00D90EF3">
        <w:rPr>
          <w:i/>
        </w:rPr>
        <w:t>(Θ) in green and The blue line represents the expected gain in information E [ΔH] (Θ).</w:t>
      </w:r>
    </w:p>
    <w:p w:rsidR="009E6A75" w:rsidRDefault="009E6A75" w:rsidP="00064E9A">
      <w:pPr>
        <w:rPr>
          <w:rFonts w:eastAsiaTheme="minorEastAsia"/>
        </w:rPr>
      </w:pPr>
      <w:r>
        <w:rPr>
          <w:rFonts w:eastAsiaTheme="minorEastAsia"/>
        </w:rPr>
        <w:t xml:space="preserve">Our entropy search </w:t>
      </w:r>
      <w:r>
        <w:rPr>
          <w:rFonts w:eastAsiaTheme="minorEastAsia"/>
        </w:rPr>
        <w:t>acquisition function then the expected utility as a function of x</w:t>
      </w:r>
      <w:r>
        <w:rPr>
          <w:rFonts w:eastAsiaTheme="minorEastAsia"/>
        </w:rPr>
        <w:t xml:space="preserve"> </w:t>
      </w:r>
    </w:p>
    <w:p w:rsidR="009E6A75" w:rsidRPr="009E6A75" w:rsidRDefault="009E6A75" w:rsidP="00064E9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ES</m:t>
              </m:r>
            </m:sub>
          </m:sSub>
          <m:r>
            <w:rPr>
              <w:rFonts w:ascii="Cambria Math" w:eastAsiaTheme="minorEastAsia" w:hAnsi="Cambria Math"/>
            </w:rPr>
            <m:t>=H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-E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D,x,f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</m:d>
        </m:oMath>
      </m:oMathPara>
    </w:p>
    <w:p w:rsidR="009E6A75" w:rsidRDefault="009E6A75" w:rsidP="00064E9A">
      <w:pPr>
        <w:rPr>
          <w:rFonts w:eastAsiaTheme="minorEastAsia"/>
        </w:rPr>
      </w:pPr>
      <w:r>
        <w:rPr>
          <w:rFonts w:eastAsiaTheme="minorEastAsia"/>
        </w:rPr>
        <w:t xml:space="preserve">Due to no closed-form expression for distribution of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  <m:e>
            <m:r>
              <w:rPr>
                <w:rFonts w:ascii="Cambria Math" w:eastAsiaTheme="minorEastAsia" w:hAnsi="Cambria Math"/>
              </w:rPr>
              <m:t>D</m:t>
            </m:r>
          </m:e>
        </m:d>
      </m:oMath>
      <w:r>
        <w:rPr>
          <w:rFonts w:eastAsiaTheme="minorEastAsia"/>
        </w:rPr>
        <w:t>.</w:t>
      </w:r>
      <w:r>
        <w:rPr>
          <w:rFonts w:eastAsiaTheme="minorEastAsia"/>
        </w:rPr>
        <w:t xml:space="preserve"> A series of approximation must be made </w:t>
      </w:r>
      <w:r>
        <w:rPr>
          <w:rFonts w:eastAsiaTheme="minorEastAsia"/>
        </w:rPr>
        <w:tab/>
      </w:r>
    </w:p>
    <w:p w:rsidR="009E6A75" w:rsidRDefault="00D90EF3" w:rsidP="009E6A75">
      <w:pPr>
        <w:pStyle w:val="Subtitle"/>
        <w:rPr>
          <w:rFonts w:eastAsiaTheme="minorEastAsia"/>
        </w:rPr>
      </w:pPr>
      <w:r>
        <w:rPr>
          <w:rFonts w:eastAsiaTheme="minorEastAsia"/>
        </w:rPr>
        <w:t>Upper confidence bound</w:t>
      </w:r>
    </w:p>
    <w:p w:rsidR="00D90EF3" w:rsidRDefault="00D90EF3" w:rsidP="00D90EF3">
      <w:r>
        <w:t xml:space="preserve">Acquisition function take the form </w:t>
      </w:r>
    </w:p>
    <w:p w:rsidR="00D90EF3" w:rsidRPr="00D07B48" w:rsidRDefault="00D90EF3" w:rsidP="00D90EF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UCB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x;β</m:t>
              </m:r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-βσ(x)</m:t>
          </m:r>
        </m:oMath>
      </m:oMathPara>
    </w:p>
    <w:p w:rsidR="00D07B48" w:rsidRPr="00D90EF3" w:rsidRDefault="00D07B48" w:rsidP="00D90EF3"/>
    <w:sectPr w:rsidR="00D07B48" w:rsidRPr="00D90EF3" w:rsidSect="0052642C">
      <w:pgSz w:w="12240" w:h="15840"/>
      <w:pgMar w:top="1440" w:right="61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CA6BA8"/>
    <w:multiLevelType w:val="hybridMultilevel"/>
    <w:tmpl w:val="EC2E2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42C"/>
    <w:rsid w:val="000428A3"/>
    <w:rsid w:val="00064E9A"/>
    <w:rsid w:val="00360313"/>
    <w:rsid w:val="004320E7"/>
    <w:rsid w:val="0052642C"/>
    <w:rsid w:val="005D6CA9"/>
    <w:rsid w:val="006956E8"/>
    <w:rsid w:val="00730480"/>
    <w:rsid w:val="00775C4E"/>
    <w:rsid w:val="008F2A23"/>
    <w:rsid w:val="009D70F2"/>
    <w:rsid w:val="009E6A75"/>
    <w:rsid w:val="00A2735D"/>
    <w:rsid w:val="00AF2069"/>
    <w:rsid w:val="00C96C95"/>
    <w:rsid w:val="00D07B48"/>
    <w:rsid w:val="00D90EF3"/>
    <w:rsid w:val="00FA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0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64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64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52642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42C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06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F206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F20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F206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90EF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0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64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64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52642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42C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06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F206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F20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F206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90EF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B24B4E-2324-4ACC-A91B-89F9FD6E8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A844A26</Template>
  <TotalTime>2929</TotalTime>
  <Pages>2</Pages>
  <Words>517</Words>
  <Characters>3007</Characters>
  <Application>Microsoft Office Word</Application>
  <DocSecurity>0</DocSecurity>
  <Lines>54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EURECOM</Company>
  <LinksUpToDate>false</LinksUpToDate>
  <CharactersWithSpaces>3485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An Than</dc:creator>
  <cp:lastModifiedBy>Thanh An Than</cp:lastModifiedBy>
  <cp:revision>1</cp:revision>
  <dcterms:created xsi:type="dcterms:W3CDTF">2017-07-04T06:01:00Z</dcterms:created>
  <dcterms:modified xsi:type="dcterms:W3CDTF">2017-07-06T06:50:00Z</dcterms:modified>
</cp:coreProperties>
</file>